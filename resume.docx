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624" w:type="pct"/>
        <w:tblInd w:w="-1080" w:type="dxa"/>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530"/>
        <w:gridCol w:w="8188"/>
      </w:tblGrid>
      <w:tr w:rsidR="00D420FF" w:rsidTr="00C714BE">
        <w:trPr>
          <w:trHeight w:val="1440"/>
        </w:trPr>
        <w:tc>
          <w:tcPr>
            <w:tcW w:w="1530" w:type="dxa"/>
          </w:tcPr>
          <w:p w:rsidR="00D420FF" w:rsidRDefault="00D420FF" w:rsidP="00385AF4">
            <w:pPr>
              <w:spacing w:line="240" w:lineRule="auto"/>
            </w:pPr>
          </w:p>
        </w:tc>
        <w:tc>
          <w:tcPr>
            <w:tcW w:w="8188" w:type="dxa"/>
          </w:tcPr>
          <w:p w:rsidR="00D420FF" w:rsidRDefault="005759FC" w:rsidP="00385AF4">
            <w:pPr>
              <w:pStyle w:val="Title"/>
              <w:spacing w:line="240" w:lineRule="auto"/>
            </w:pPr>
            <w:sdt>
              <w:sdtPr>
                <w:alias w:val="Your Name"/>
                <w:tag w:val=""/>
                <w:id w:val="1103681501"/>
                <w:placeholder>
                  <w:docPart w:val="FA1E39ECDE404EBF875D17C334B0F93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8D5195">
                  <w:t>Ignacio Salim</w:t>
                </w:r>
              </w:sdtContent>
            </w:sdt>
          </w:p>
          <w:p w:rsidR="00D420FF" w:rsidRPr="00AF1EC2" w:rsidRDefault="005759FC" w:rsidP="00AF1EC2">
            <w:pPr>
              <w:pStyle w:val="ContactInformation"/>
              <w:spacing w:line="240" w:lineRule="auto"/>
            </w:pPr>
            <w:sdt>
              <w:sdtPr>
                <w:alias w:val="Street Address"/>
                <w:tag w:val=""/>
                <w:id w:val="1856846159"/>
                <w:placeholder>
                  <w:docPart w:val="B7CF2290458442C698ED7296E8D18E2F"/>
                </w:placeholder>
                <w:dataBinding w:prefixMappings="xmlns:ns0='http://schemas.microsoft.com/office/2006/coverPageProps' " w:xpath="/ns0:CoverPageProperties[1]/ns0:CompanyAddress[1]" w:storeItemID="{55AF091B-3C7A-41E3-B477-F2FDAA23CFDA}"/>
                <w15:appearance w15:val="hidden"/>
                <w:text w:multiLine="1"/>
              </w:sdtPr>
              <w:sdtEndPr/>
              <w:sdtContent>
                <w:r w:rsidR="008D5195">
                  <w:t>Philo Street, New Windsor, NY 12553</w:t>
                </w:r>
              </w:sdtContent>
            </w:sdt>
            <w:r w:rsidR="00227A7B">
              <w:t xml:space="preserve"> </w:t>
            </w:r>
            <w:r w:rsidR="008D5195">
              <w:rPr>
                <w:rFonts w:ascii="Century Gothic" w:hAnsi="Century Gothic"/>
              </w:rPr>
              <w:t>–</w:t>
            </w:r>
            <w:r w:rsidR="00227A7B">
              <w:rPr>
                <w:rFonts w:ascii="Century Gothic" w:hAnsi="Century Gothic"/>
              </w:rPr>
              <w:t xml:space="preserve"> </w:t>
            </w:r>
            <w:sdt>
              <w:sdtPr>
                <w:alias w:val="Telephone"/>
                <w:tag w:val=""/>
                <w:id w:val="50207725"/>
                <w:placeholder>
                  <w:docPart w:val="8CDBA5D225814B6A9FD3EA41491A25F5"/>
                </w:placeholder>
                <w:dataBinding w:prefixMappings="xmlns:ns0='http://schemas.microsoft.com/office/2006/coverPageProps' " w:xpath="/ns0:CoverPageProperties[1]/ns0:CompanyPhone[1]" w:storeItemID="{55AF091B-3C7A-41E3-B477-F2FDAA23CFDA}"/>
                <w15:appearance w15:val="hidden"/>
                <w:text/>
              </w:sdtPr>
              <w:sdtEndPr/>
              <w:sdtContent>
                <w:r w:rsidR="008D5195">
                  <w:t>845-401-2787</w:t>
                </w:r>
              </w:sdtContent>
            </w:sdt>
            <w:r w:rsidR="00227A7B">
              <w:t xml:space="preserve"> </w:t>
            </w:r>
            <w:r w:rsidR="00227A7B">
              <w:rPr>
                <w:rFonts w:ascii="Century Gothic" w:hAnsi="Century Gothic"/>
              </w:rPr>
              <w:t>–</w:t>
            </w:r>
            <w:r w:rsidR="00227A7B">
              <w:t xml:space="preserve"> </w:t>
            </w:r>
            <w:sdt>
              <w:sdtPr>
                <w:alias w:val="Email"/>
                <w:tag w:val=""/>
                <w:id w:val="2033993437"/>
                <w:placeholder>
                  <w:docPart w:val="CC9CB183DB784ECFA7EDF4708F7D8F37"/>
                </w:placeholder>
                <w:dataBinding w:prefixMappings="xmlns:ns0='http://schemas.microsoft.com/office/2006/coverPageProps' " w:xpath="/ns0:CoverPageProperties[1]/ns0:CompanyFax[1]" w:storeItemID="{55AF091B-3C7A-41E3-B477-F2FDAA23CFDA}"/>
                <w15:appearance w15:val="hidden"/>
                <w:text/>
              </w:sdtPr>
              <w:sdtEndPr/>
              <w:sdtContent>
                <w:r w:rsidR="008D5195">
                  <w:t>isalim.ptech@gmail.com</w:t>
                </w:r>
              </w:sdtContent>
            </w:sdt>
          </w:p>
        </w:tc>
      </w:tr>
      <w:tr w:rsidR="00D420FF" w:rsidTr="00C714BE">
        <w:tc>
          <w:tcPr>
            <w:tcW w:w="1530" w:type="dxa"/>
          </w:tcPr>
          <w:p w:rsidR="00D420FF" w:rsidRDefault="008D5195" w:rsidP="00385AF4">
            <w:pPr>
              <w:pStyle w:val="Heading1"/>
              <w:spacing w:line="240" w:lineRule="auto"/>
            </w:pPr>
            <w:r>
              <w:t>Skills</w:t>
            </w:r>
          </w:p>
        </w:tc>
        <w:tc>
          <w:tcPr>
            <w:tcW w:w="8188" w:type="dxa"/>
          </w:tcPr>
          <w:p w:rsidR="008D5195" w:rsidRPr="00385AF4" w:rsidRDefault="008D5195" w:rsidP="00EE30E9">
            <w:pPr>
              <w:pStyle w:val="ListParagraph"/>
              <w:numPr>
                <w:ilvl w:val="0"/>
                <w:numId w:val="2"/>
              </w:numPr>
              <w:spacing w:line="240" w:lineRule="auto"/>
              <w:rPr>
                <w:rFonts w:asciiTheme="majorHAnsi" w:hAnsiTheme="majorHAnsi"/>
                <w:szCs w:val="18"/>
              </w:rPr>
            </w:pPr>
            <w:r w:rsidRPr="00385AF4">
              <w:rPr>
                <w:rFonts w:asciiTheme="majorHAnsi" w:hAnsiTheme="majorHAnsi" w:cs="Arial"/>
                <w:color w:val="000000"/>
                <w:szCs w:val="18"/>
                <w:shd w:val="clear" w:color="auto" w:fill="FFFFFF"/>
              </w:rPr>
              <w:t xml:space="preserve">Experienced project manager and group leader       </w:t>
            </w:r>
          </w:p>
          <w:p w:rsidR="008D5195" w:rsidRPr="00385AF4" w:rsidRDefault="00AC57A2" w:rsidP="00EE30E9">
            <w:pPr>
              <w:pStyle w:val="ListParagraph"/>
              <w:numPr>
                <w:ilvl w:val="0"/>
                <w:numId w:val="2"/>
              </w:numPr>
              <w:spacing w:line="240" w:lineRule="auto"/>
              <w:rPr>
                <w:rFonts w:asciiTheme="majorHAnsi" w:hAnsiTheme="majorHAnsi"/>
                <w:szCs w:val="18"/>
              </w:rPr>
            </w:pPr>
            <w:r>
              <w:rPr>
                <w:rFonts w:asciiTheme="majorHAnsi" w:hAnsiTheme="majorHAnsi" w:cs="Arial"/>
                <w:color w:val="000000"/>
                <w:szCs w:val="18"/>
                <w:shd w:val="clear" w:color="auto" w:fill="FFFFFF"/>
              </w:rPr>
              <w:t>Experienced in</w:t>
            </w:r>
            <w:r w:rsidR="008D5195" w:rsidRPr="00385AF4">
              <w:rPr>
                <w:rFonts w:asciiTheme="majorHAnsi" w:hAnsiTheme="majorHAnsi" w:cs="Arial"/>
                <w:color w:val="000000"/>
                <w:szCs w:val="18"/>
                <w:shd w:val="clear" w:color="auto" w:fill="FFFFFF"/>
              </w:rPr>
              <w:t xml:space="preserve"> HTML and CSS </w:t>
            </w:r>
          </w:p>
          <w:p w:rsidR="00B85A32" w:rsidRPr="00385AF4" w:rsidRDefault="00B85A32" w:rsidP="00EE30E9">
            <w:pPr>
              <w:pStyle w:val="ListParagraph"/>
              <w:numPr>
                <w:ilvl w:val="0"/>
                <w:numId w:val="2"/>
              </w:numPr>
              <w:spacing w:line="240" w:lineRule="auto"/>
              <w:rPr>
                <w:rFonts w:asciiTheme="majorHAnsi" w:hAnsiTheme="majorHAnsi"/>
                <w:szCs w:val="18"/>
              </w:rPr>
            </w:pPr>
            <w:r w:rsidRPr="00385AF4">
              <w:rPr>
                <w:rFonts w:asciiTheme="majorHAnsi" w:hAnsiTheme="majorHAnsi" w:cs="Arial"/>
                <w:color w:val="000000"/>
                <w:szCs w:val="18"/>
                <w:shd w:val="clear" w:color="auto" w:fill="FFFFFF"/>
              </w:rPr>
              <w:t>Advanced in the Microsoft and Google Suite</w:t>
            </w:r>
          </w:p>
          <w:p w:rsidR="00B85A32" w:rsidRPr="00385AF4" w:rsidRDefault="00B85A32" w:rsidP="00EE30E9">
            <w:pPr>
              <w:pStyle w:val="ListParagraph"/>
              <w:numPr>
                <w:ilvl w:val="0"/>
                <w:numId w:val="2"/>
              </w:numPr>
              <w:spacing w:line="240" w:lineRule="auto"/>
              <w:rPr>
                <w:rFonts w:asciiTheme="majorHAnsi" w:hAnsiTheme="majorHAnsi"/>
                <w:szCs w:val="18"/>
              </w:rPr>
            </w:pPr>
            <w:r w:rsidRPr="00385AF4">
              <w:rPr>
                <w:rFonts w:asciiTheme="majorHAnsi" w:hAnsiTheme="majorHAnsi" w:cs="Arial"/>
                <w:color w:val="000000"/>
                <w:szCs w:val="18"/>
                <w:shd w:val="clear" w:color="auto" w:fill="FFFFFF"/>
              </w:rPr>
              <w:t>Bilingual in the Arabic and English language</w:t>
            </w:r>
          </w:p>
          <w:p w:rsidR="00B85A32" w:rsidRPr="00385AF4" w:rsidRDefault="00B85A32" w:rsidP="00EE30E9">
            <w:pPr>
              <w:pStyle w:val="ListParagraph"/>
              <w:numPr>
                <w:ilvl w:val="0"/>
                <w:numId w:val="2"/>
              </w:numPr>
              <w:spacing w:line="240" w:lineRule="auto"/>
              <w:rPr>
                <w:rFonts w:asciiTheme="majorHAnsi" w:hAnsiTheme="majorHAnsi"/>
                <w:szCs w:val="18"/>
              </w:rPr>
            </w:pPr>
            <w:r w:rsidRPr="00385AF4">
              <w:rPr>
                <w:rFonts w:asciiTheme="majorHAnsi" w:hAnsiTheme="majorHAnsi" w:cs="Arial"/>
                <w:color w:val="000000"/>
                <w:szCs w:val="18"/>
                <w:shd w:val="clear" w:color="auto" w:fill="FFFFFF"/>
              </w:rPr>
              <w:t>Basic understanding of the OSI model</w:t>
            </w:r>
          </w:p>
          <w:p w:rsidR="008D5195" w:rsidRPr="00385AF4" w:rsidRDefault="00AC57A2" w:rsidP="00AC57A2">
            <w:pPr>
              <w:pStyle w:val="ListParagraph"/>
              <w:numPr>
                <w:ilvl w:val="0"/>
                <w:numId w:val="2"/>
              </w:numPr>
              <w:spacing w:line="240" w:lineRule="auto"/>
              <w:rPr>
                <w:rFonts w:asciiTheme="majorHAnsi" w:hAnsiTheme="majorHAnsi" w:cs="Arial"/>
                <w:color w:val="000000"/>
                <w:szCs w:val="18"/>
                <w:shd w:val="clear" w:color="auto" w:fill="FFFFFF"/>
              </w:rPr>
            </w:pPr>
            <w:r w:rsidRPr="00AC57A2">
              <w:rPr>
                <w:rFonts w:asciiTheme="majorHAnsi" w:hAnsiTheme="majorHAnsi" w:cs="Arial"/>
                <w:color w:val="000000"/>
                <w:szCs w:val="18"/>
                <w:shd w:val="clear" w:color="auto" w:fill="FFFFFF"/>
              </w:rPr>
              <w:t>Advanced in structural programming including Lego Mindstorms</w:t>
            </w:r>
            <w:r>
              <w:rPr>
                <w:rFonts w:asciiTheme="majorHAnsi" w:hAnsiTheme="majorHAnsi" w:cs="Arial"/>
                <w:color w:val="000000"/>
                <w:szCs w:val="18"/>
                <w:shd w:val="clear" w:color="auto" w:fill="FFFFFF"/>
              </w:rPr>
              <w:t xml:space="preserve"> and Scratch  </w:t>
            </w:r>
            <w:bookmarkStart w:id="0" w:name="_GoBack"/>
            <w:bookmarkEnd w:id="0"/>
          </w:p>
        </w:tc>
      </w:tr>
      <w:tr w:rsidR="00D420FF" w:rsidTr="00C714BE">
        <w:tc>
          <w:tcPr>
            <w:tcW w:w="1530" w:type="dxa"/>
          </w:tcPr>
          <w:p w:rsidR="00D420FF" w:rsidRDefault="00B85A32" w:rsidP="00385AF4">
            <w:pPr>
              <w:pStyle w:val="Heading1"/>
              <w:spacing w:line="240" w:lineRule="auto"/>
            </w:pPr>
            <w:r>
              <w:t>Work History</w:t>
            </w:r>
          </w:p>
        </w:tc>
        <w:tc>
          <w:tcPr>
            <w:tcW w:w="8188" w:type="dxa"/>
          </w:tcPr>
          <w:p w:rsidR="00D420FF" w:rsidRPr="00C714BE" w:rsidRDefault="00B85A32" w:rsidP="00385AF4">
            <w:pPr>
              <w:pStyle w:val="Heading1"/>
              <w:spacing w:line="240" w:lineRule="auto"/>
              <w:rPr>
                <w:rFonts w:eastAsiaTheme="minorEastAsia"/>
              </w:rPr>
            </w:pPr>
            <w:r>
              <w:t>President</w:t>
            </w:r>
            <w:r w:rsidR="00C714BE">
              <w:t xml:space="preserve">                                                                       Teacher</w:t>
            </w:r>
          </w:p>
          <w:p w:rsidR="00D420FF" w:rsidRDefault="00B85A32" w:rsidP="00385AF4">
            <w:pPr>
              <w:spacing w:line="240" w:lineRule="auto"/>
              <w:rPr>
                <w:rFonts w:asciiTheme="majorHAnsi" w:hAnsiTheme="majorHAnsi"/>
              </w:rPr>
            </w:pPr>
            <w:r>
              <w:rPr>
                <w:rFonts w:asciiTheme="majorHAnsi" w:hAnsiTheme="majorHAnsi"/>
              </w:rPr>
              <w:t xml:space="preserve">Iggy’s Mowing </w:t>
            </w:r>
            <w:r w:rsidR="00C714BE">
              <w:rPr>
                <w:rFonts w:asciiTheme="majorHAnsi" w:hAnsiTheme="majorHAnsi"/>
              </w:rPr>
              <w:t>Service,                                            Newburgh Armory Unity Center, Newburgh</w:t>
            </w:r>
          </w:p>
          <w:p w:rsidR="00D420FF" w:rsidRDefault="00B85A32" w:rsidP="00385AF4">
            <w:pPr>
              <w:pStyle w:val="Date"/>
              <w:spacing w:line="240" w:lineRule="auto"/>
            </w:pPr>
            <w:r>
              <w:t>04/2015</w:t>
            </w:r>
            <w:r w:rsidR="00227A7B">
              <w:t xml:space="preserve"> – </w:t>
            </w:r>
            <w:r>
              <w:t>Current</w:t>
            </w:r>
            <w:r w:rsidR="00C714BE">
              <w:t xml:space="preserve">                                                     09/2016- Current</w:t>
            </w:r>
          </w:p>
          <w:p w:rsidR="00D420FF" w:rsidRDefault="00B85A32" w:rsidP="00385AF4">
            <w:pPr>
              <w:spacing w:line="240" w:lineRule="auto"/>
              <w:rPr>
                <w:rFonts w:asciiTheme="majorHAnsi" w:hAnsiTheme="majorHAnsi"/>
              </w:rPr>
            </w:pPr>
            <w:r>
              <w:rPr>
                <w:rFonts w:asciiTheme="majorHAnsi" w:hAnsiTheme="majorHAnsi"/>
              </w:rPr>
              <w:t>I currently run my own lawn mowing</w:t>
            </w:r>
            <w:r w:rsidR="00C714BE">
              <w:rPr>
                <w:rFonts w:asciiTheme="majorHAnsi" w:hAnsiTheme="majorHAnsi"/>
              </w:rPr>
              <w:t xml:space="preserve">                     We currently teach students, grades 2-8,                                                                         </w:t>
            </w:r>
            <w:r>
              <w:rPr>
                <w:rFonts w:asciiTheme="majorHAnsi" w:hAnsiTheme="majorHAnsi"/>
              </w:rPr>
              <w:t xml:space="preserve"> </w:t>
            </w:r>
            <w:r w:rsidR="00C714BE">
              <w:rPr>
                <w:rFonts w:asciiTheme="majorHAnsi" w:hAnsiTheme="majorHAnsi"/>
              </w:rPr>
              <w:t>service,</w:t>
            </w:r>
            <w:r w:rsidR="00385AF4">
              <w:rPr>
                <w:rFonts w:asciiTheme="majorHAnsi" w:hAnsiTheme="majorHAnsi"/>
              </w:rPr>
              <w:t xml:space="preserve"> </w:t>
            </w:r>
            <w:r>
              <w:rPr>
                <w:rFonts w:asciiTheme="majorHAnsi" w:hAnsiTheme="majorHAnsi"/>
              </w:rPr>
              <w:t>man</w:t>
            </w:r>
            <w:r w:rsidR="00C714BE">
              <w:rPr>
                <w:rFonts w:asciiTheme="majorHAnsi" w:hAnsiTheme="majorHAnsi"/>
              </w:rPr>
              <w:t xml:space="preserve">aging several different                      different computer science block based                            accounts                                                                   programming languages </w:t>
            </w:r>
          </w:p>
          <w:p w:rsidR="00C714BE" w:rsidRDefault="00C714BE" w:rsidP="00385AF4">
            <w:pPr>
              <w:spacing w:line="240" w:lineRule="auto"/>
              <w:rPr>
                <w:rFonts w:asciiTheme="majorHAnsi" w:hAnsiTheme="majorHAnsi"/>
              </w:rPr>
            </w:pPr>
            <w:r>
              <w:rPr>
                <w:rFonts w:asciiTheme="majorHAnsi" w:hAnsiTheme="majorHAnsi"/>
              </w:rPr>
              <w:t xml:space="preserve">                                                                                  </w:t>
            </w:r>
          </w:p>
        </w:tc>
      </w:tr>
      <w:tr w:rsidR="001502F0" w:rsidTr="00C714BE">
        <w:sdt>
          <w:sdtPr>
            <w:id w:val="1405184291"/>
            <w:placeholder>
              <w:docPart w:val="BC038EE0436C484A87C35FB7BE6E0181"/>
            </w:placeholder>
            <w:temporary/>
            <w:showingPlcHdr/>
            <w15:appearance w15:val="hidden"/>
          </w:sdtPr>
          <w:sdtEndPr/>
          <w:sdtContent>
            <w:tc>
              <w:tcPr>
                <w:tcW w:w="1530" w:type="dxa"/>
              </w:tcPr>
              <w:p w:rsidR="001502F0" w:rsidRDefault="001502F0" w:rsidP="00385AF4">
                <w:pPr>
                  <w:pStyle w:val="Heading1"/>
                  <w:spacing w:line="240" w:lineRule="auto"/>
                </w:pPr>
                <w:r>
                  <w:t>Education</w:t>
                </w:r>
              </w:p>
            </w:tc>
          </w:sdtContent>
        </w:sdt>
        <w:tc>
          <w:tcPr>
            <w:tcW w:w="8188" w:type="dxa"/>
          </w:tcPr>
          <w:p w:rsidR="001502F0" w:rsidRPr="00385AF4" w:rsidRDefault="001502F0" w:rsidP="00385AF4">
            <w:pPr>
              <w:pStyle w:val="Heading1"/>
              <w:spacing w:line="240" w:lineRule="auto"/>
              <w:rPr>
                <w:rFonts w:eastAsiaTheme="minorEastAsia"/>
              </w:rPr>
            </w:pPr>
            <w:r>
              <w:t>High School Diploma: Current</w:t>
            </w:r>
            <w:r w:rsidR="00385AF4">
              <w:t xml:space="preserve"> </w:t>
            </w:r>
            <w:r w:rsidR="00C714BE">
              <w:t xml:space="preserve">                        </w:t>
            </w:r>
            <w:r w:rsidR="00385AF4">
              <w:t xml:space="preserve"> Cyber Security: Current</w:t>
            </w:r>
          </w:p>
          <w:p w:rsidR="001502F0" w:rsidRDefault="001502F0" w:rsidP="00385AF4">
            <w:pPr>
              <w:spacing w:line="240" w:lineRule="auto"/>
            </w:pPr>
            <w:r>
              <w:t xml:space="preserve">Excelsior Academy, </w:t>
            </w:r>
            <w:r w:rsidR="00AF4A3E">
              <w:t>Newburgh</w:t>
            </w:r>
            <w:r w:rsidR="00C714BE">
              <w:t xml:space="preserve">                         </w:t>
            </w:r>
            <w:r w:rsidR="00385AF4">
              <w:t>Suny Orange, Newburgh</w:t>
            </w:r>
          </w:p>
          <w:p w:rsidR="001502F0" w:rsidRPr="00385AF4" w:rsidRDefault="00AF4A3E" w:rsidP="00385AF4">
            <w:pPr>
              <w:spacing w:line="240" w:lineRule="auto"/>
            </w:pPr>
            <w:r w:rsidRPr="00AF4A3E">
              <w:rPr>
                <w:b/>
              </w:rPr>
              <w:t>95.7%</w:t>
            </w:r>
            <w:r>
              <w:t xml:space="preserve"> GPA</w:t>
            </w:r>
            <w:r w:rsidR="00385AF4">
              <w:t xml:space="preserve">                                   </w:t>
            </w:r>
            <w:r w:rsidR="00C714BE">
              <w:t xml:space="preserve">                        </w:t>
            </w:r>
            <w:r w:rsidR="00385AF4">
              <w:t xml:space="preserve"> </w:t>
            </w:r>
            <w:r w:rsidR="00385AF4">
              <w:rPr>
                <w:b/>
              </w:rPr>
              <w:t>3.78</w:t>
            </w:r>
            <w:r w:rsidR="00385AF4">
              <w:t xml:space="preserve"> GPA</w:t>
            </w:r>
          </w:p>
          <w:p w:rsidR="001502F0" w:rsidRPr="00385AF4" w:rsidRDefault="00AF4A3E" w:rsidP="00385AF4">
            <w:pPr>
              <w:spacing w:line="240" w:lineRule="auto"/>
              <w:rPr>
                <w:b/>
              </w:rPr>
            </w:pPr>
            <w:r>
              <w:t xml:space="preserve">Exploring Computer Science </w:t>
            </w:r>
            <w:r w:rsidRPr="00AF4A3E">
              <w:rPr>
                <w:b/>
              </w:rPr>
              <w:t>95%</w:t>
            </w:r>
            <w:r w:rsidR="00C714BE">
              <w:rPr>
                <w:b/>
              </w:rPr>
              <w:t xml:space="preserve">                    </w:t>
            </w:r>
            <w:r w:rsidR="00385AF4">
              <w:rPr>
                <w:b/>
              </w:rPr>
              <w:t xml:space="preserve"> </w:t>
            </w:r>
            <w:r w:rsidR="00385AF4">
              <w:t xml:space="preserve">Data Communications &amp;Networking </w:t>
            </w:r>
            <w:r w:rsidR="00385AF4">
              <w:rPr>
                <w:b/>
              </w:rPr>
              <w:t xml:space="preserve">A </w:t>
            </w:r>
          </w:p>
          <w:p w:rsidR="00AF4A3E" w:rsidRPr="00C714BE" w:rsidRDefault="00AF4A3E" w:rsidP="00C714BE">
            <w:pPr>
              <w:spacing w:line="240" w:lineRule="auto"/>
              <w:rPr>
                <w:b/>
              </w:rPr>
            </w:pPr>
            <w:r>
              <w:t xml:space="preserve">Tech Innovation &amp; Integration </w:t>
            </w:r>
            <w:r w:rsidRPr="00AF4A3E">
              <w:rPr>
                <w:b/>
              </w:rPr>
              <w:t>98%</w:t>
            </w:r>
            <w:r w:rsidR="00C714BE">
              <w:rPr>
                <w:b/>
              </w:rPr>
              <w:t xml:space="preserve">                </w:t>
            </w:r>
            <w:r w:rsidR="00385AF4">
              <w:rPr>
                <w:b/>
              </w:rPr>
              <w:t xml:space="preserve"> </w:t>
            </w:r>
            <w:r w:rsidR="00C714BE">
              <w:rPr>
                <w:b/>
              </w:rPr>
              <w:t xml:space="preserve"> </w:t>
            </w:r>
            <w:r w:rsidR="00385AF4">
              <w:rPr>
                <w:b/>
              </w:rPr>
              <w:t xml:space="preserve"> </w:t>
            </w:r>
            <w:r w:rsidR="00C714BE">
              <w:t xml:space="preserve">Computer Hardware &amp; Software </w:t>
            </w:r>
            <w:r w:rsidR="00C714BE">
              <w:rPr>
                <w:b/>
              </w:rPr>
              <w:t>A</w:t>
            </w:r>
          </w:p>
        </w:tc>
      </w:tr>
      <w:tr w:rsidR="001502F0" w:rsidTr="00C714BE">
        <w:tc>
          <w:tcPr>
            <w:tcW w:w="1530" w:type="dxa"/>
          </w:tcPr>
          <w:p w:rsidR="001502F0" w:rsidRDefault="00385AF4" w:rsidP="00385AF4">
            <w:pPr>
              <w:pStyle w:val="Heading1"/>
              <w:spacing w:line="240" w:lineRule="auto"/>
            </w:pPr>
            <w:r>
              <w:t>Recognitions</w:t>
            </w:r>
          </w:p>
        </w:tc>
        <w:tc>
          <w:tcPr>
            <w:tcW w:w="8188" w:type="dxa"/>
          </w:tcPr>
          <w:p w:rsidR="001502F0" w:rsidRDefault="00AF1EC2" w:rsidP="00385AF4">
            <w:pPr>
              <w:spacing w:line="240" w:lineRule="auto"/>
            </w:pPr>
            <w:r>
              <w:t xml:space="preserve">Award in Professional Communication- May 2016                                                                                  </w:t>
            </w:r>
          </w:p>
          <w:p w:rsidR="00AF1EC2" w:rsidRDefault="00AF1EC2" w:rsidP="00385AF4">
            <w:pPr>
              <w:spacing w:line="240" w:lineRule="auto"/>
            </w:pPr>
            <w:r>
              <w:t>New York State Science Honor Society</w:t>
            </w:r>
            <w:r w:rsidR="006D4ACD">
              <w:t>- May 2016</w:t>
            </w:r>
          </w:p>
        </w:tc>
      </w:tr>
      <w:tr w:rsidR="001502F0" w:rsidTr="00C714BE">
        <w:tc>
          <w:tcPr>
            <w:tcW w:w="1530" w:type="dxa"/>
          </w:tcPr>
          <w:p w:rsidR="001502F0" w:rsidRDefault="00AF1EC2" w:rsidP="00385AF4">
            <w:pPr>
              <w:pStyle w:val="Heading1"/>
              <w:spacing w:line="240" w:lineRule="auto"/>
            </w:pPr>
            <w:r>
              <w:t>Activities</w:t>
            </w:r>
          </w:p>
        </w:tc>
        <w:tc>
          <w:tcPr>
            <w:tcW w:w="8188" w:type="dxa"/>
          </w:tcPr>
          <w:p w:rsidR="005D4631" w:rsidRPr="005D4631" w:rsidRDefault="00EE30E9" w:rsidP="00385AF4">
            <w:pPr>
              <w:spacing w:line="240" w:lineRule="auto"/>
              <w:rPr>
                <w:rFonts w:asciiTheme="majorHAnsi" w:hAnsiTheme="majorHAnsi"/>
              </w:rPr>
            </w:pPr>
            <w:r>
              <w:rPr>
                <w:rFonts w:asciiTheme="majorHAnsi" w:hAnsiTheme="majorHAnsi"/>
                <w:b/>
              </w:rPr>
              <w:t>One of the founders of</w:t>
            </w:r>
            <w:r w:rsidR="005D4631" w:rsidRPr="005D4631">
              <w:rPr>
                <w:rFonts w:asciiTheme="majorHAnsi" w:hAnsiTheme="majorHAnsi"/>
                <w:b/>
              </w:rPr>
              <w:t xml:space="preserve"> Excelsior Awareness Committee</w:t>
            </w:r>
            <w:r w:rsidR="005D4631" w:rsidRPr="005D4631">
              <w:rPr>
                <w:rFonts w:asciiTheme="majorHAnsi" w:hAnsiTheme="majorHAnsi"/>
              </w:rPr>
              <w:t>: February 2016- June 2016</w:t>
            </w:r>
          </w:p>
          <w:p w:rsidR="001502F0" w:rsidRDefault="005D4631" w:rsidP="00385AF4">
            <w:pPr>
              <w:spacing w:line="240" w:lineRule="auto"/>
              <w:rPr>
                <w:rFonts w:asciiTheme="majorHAnsi" w:hAnsiTheme="majorHAnsi"/>
              </w:rPr>
            </w:pPr>
            <w:r w:rsidRPr="005D4631">
              <w:rPr>
                <w:rFonts w:asciiTheme="majorHAnsi" w:hAnsiTheme="majorHAnsi"/>
              </w:rPr>
              <w:t xml:space="preserve"> As a group, we have educated students </w:t>
            </w:r>
            <w:r>
              <w:rPr>
                <w:rFonts w:asciiTheme="majorHAnsi" w:hAnsiTheme="majorHAnsi"/>
              </w:rPr>
              <w:t>from different middle schools of</w:t>
            </w:r>
            <w:r w:rsidRPr="005D4631">
              <w:rPr>
                <w:rFonts w:asciiTheme="majorHAnsi" w:hAnsiTheme="majorHAnsi"/>
              </w:rPr>
              <w:t xml:space="preserve"> modern day slavery. We have facilitated and engaged with different activities with these students.</w:t>
            </w:r>
          </w:p>
          <w:p w:rsidR="005D4631" w:rsidRDefault="005D4631" w:rsidP="00385AF4">
            <w:pPr>
              <w:spacing w:line="240" w:lineRule="auto"/>
            </w:pPr>
            <w:r w:rsidRPr="005D4631">
              <w:rPr>
                <w:b/>
              </w:rPr>
              <w:t>Vice-President of Robotics Club at Excelsior Academy</w:t>
            </w:r>
            <w:r w:rsidRPr="005D4631">
              <w:t>:</w:t>
            </w:r>
            <w:r>
              <w:t xml:space="preserve"> Fall of 2014- Fall of 2016</w:t>
            </w:r>
          </w:p>
          <w:p w:rsidR="005D4631" w:rsidRDefault="005D4631" w:rsidP="005D4631">
            <w:pPr>
              <w:spacing w:line="240" w:lineRule="auto"/>
            </w:pPr>
            <w:r>
              <w:t xml:space="preserve">We competed in yearly competition where we built robots to complete various tasks.           We also engaged with the community to teach technology based programs to interested children and adults. </w:t>
            </w:r>
          </w:p>
          <w:p w:rsidR="00EE30E9" w:rsidRDefault="00EE30E9" w:rsidP="005D4631">
            <w:pPr>
              <w:spacing w:line="240" w:lineRule="auto"/>
            </w:pPr>
            <w:r>
              <w:rPr>
                <w:b/>
              </w:rPr>
              <w:t xml:space="preserve">Student- advisory board of Global to Local at Excelsior Academy: </w:t>
            </w:r>
            <w:r>
              <w:t>September 2016- Current</w:t>
            </w:r>
          </w:p>
          <w:p w:rsidR="005D4631" w:rsidRPr="005D4631" w:rsidRDefault="00EE30E9" w:rsidP="00EE30E9">
            <w:pPr>
              <w:spacing w:line="240" w:lineRule="auto"/>
            </w:pPr>
            <w:r>
              <w:t xml:space="preserve">As a club, we are dedicated in helping the community to better help to </w:t>
            </w:r>
            <w:r w:rsidR="006D4ACD">
              <w:t>grow</w:t>
            </w:r>
            <w:r>
              <w:t>. We are scheduled to go to Quito Ecuador in the summer of 2017 to volunteer at an afterschool program assisting children. Hoping to use this experience, we plan to lead impact projects around the community to tackle different issues.</w:t>
            </w:r>
          </w:p>
        </w:tc>
      </w:tr>
    </w:tbl>
    <w:p w:rsidR="00D420FF" w:rsidRDefault="00D420FF" w:rsidP="00EE30E9">
      <w:pPr>
        <w:spacing w:line="240" w:lineRule="auto"/>
      </w:pPr>
    </w:p>
    <w:sectPr w:rsidR="00D420FF">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9FC" w:rsidRDefault="005759FC">
      <w:pPr>
        <w:spacing w:after="0" w:line="240" w:lineRule="auto"/>
      </w:pPr>
      <w:r>
        <w:separator/>
      </w:r>
    </w:p>
  </w:endnote>
  <w:endnote w:type="continuationSeparator" w:id="0">
    <w:p w:rsidR="005759FC" w:rsidRDefault="0057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227A7B">
      <w:tc>
        <w:tcPr>
          <w:tcW w:w="1613" w:type="dxa"/>
        </w:tcPr>
        <w:sdt>
          <w:sdtPr>
            <w:id w:val="-471514204"/>
            <w:docPartObj>
              <w:docPartGallery w:val="Page Numbers (Bottom of Page)"/>
              <w:docPartUnique/>
            </w:docPartObj>
          </w:sdtPr>
          <w:sdtEndPr>
            <w:rPr>
              <w:noProof/>
            </w:rPr>
          </w:sdtEndPr>
          <w:sdtContent>
            <w:p w:rsidR="00227A7B" w:rsidRDefault="00227A7B">
              <w:pPr>
                <w:pStyle w:val="Footer"/>
              </w:pPr>
              <w:r>
                <w:fldChar w:fldCharType="begin"/>
              </w:r>
              <w:r>
                <w:instrText xml:space="preserve"> PAGE   \* MERGEFORMAT </w:instrText>
              </w:r>
              <w:r>
                <w:fldChar w:fldCharType="separate"/>
              </w:r>
              <w:r w:rsidR="00EE30E9">
                <w:rPr>
                  <w:noProof/>
                </w:rPr>
                <w:t>2</w:t>
              </w:r>
              <w:r>
                <w:rPr>
                  <w:noProof/>
                </w:rPr>
                <w:fldChar w:fldCharType="end"/>
              </w:r>
            </w:p>
          </w:sdtContent>
        </w:sdt>
      </w:tc>
      <w:tc>
        <w:tcPr>
          <w:tcW w:w="7027" w:type="dxa"/>
          <w:tcBorders>
            <w:top w:val="single" w:sz="4" w:space="0" w:color="7F7F7F" w:themeColor="background1" w:themeShade="7F"/>
          </w:tcBorders>
        </w:tcPr>
        <w:p w:rsidR="00227A7B" w:rsidRDefault="005759FC">
          <w:pPr>
            <w:pStyle w:val="Footer"/>
          </w:pPr>
          <w:sdt>
            <w:sdtPr>
              <w:alias w:val="Your Name"/>
              <w:tag w:val=""/>
              <w:id w:val="-1184592690"/>
              <w:placeholder>
                <w:docPart w:val="50082D514ECE478489E74E197C12838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227A7B">
                <w:t>Ignacio Salim</w:t>
              </w:r>
            </w:sdtContent>
          </w:sdt>
        </w:p>
        <w:p w:rsidR="00227A7B" w:rsidRDefault="005759FC">
          <w:pPr>
            <w:pStyle w:val="Footer"/>
          </w:pPr>
          <w:sdt>
            <w:sdtPr>
              <w:alias w:val="Street Address"/>
              <w:tag w:val=""/>
              <w:id w:val="1530058015"/>
              <w:placeholder>
                <w:docPart w:val="061238B443604418BF0A911CAF4998BF"/>
              </w:placeholder>
              <w:dataBinding w:prefixMappings="xmlns:ns0='http://schemas.microsoft.com/office/2006/coverPageProps' " w:xpath="/ns0:CoverPageProperties[1]/ns0:CompanyAddress[1]" w:storeItemID="{55AF091B-3C7A-41E3-B477-F2FDAA23CFDA}"/>
              <w15:appearance w15:val="hidden"/>
              <w:text w:multiLine="1"/>
            </w:sdtPr>
            <w:sdtEndPr/>
            <w:sdtContent>
              <w:r w:rsidR="00227A7B">
                <w:t>Philo Street, New Windsor, NY 12553</w:t>
              </w:r>
            </w:sdtContent>
          </w:sdt>
          <w:r w:rsidR="00227A7B">
            <w:t xml:space="preserve"> – </w:t>
          </w:r>
          <w:sdt>
            <w:sdtPr>
              <w:alias w:val="Telephone"/>
              <w:tag w:val=""/>
              <w:id w:val="-145366429"/>
              <w:placeholder>
                <w:docPart w:val="D5CCE74961314F45B0B89A8A309FD93D"/>
              </w:placeholder>
              <w:dataBinding w:prefixMappings="xmlns:ns0='http://schemas.microsoft.com/office/2006/coverPageProps' " w:xpath="/ns0:CoverPageProperties[1]/ns0:CompanyPhone[1]" w:storeItemID="{55AF091B-3C7A-41E3-B477-F2FDAA23CFDA}"/>
              <w15:appearance w15:val="hidden"/>
              <w:text/>
            </w:sdtPr>
            <w:sdtEndPr/>
            <w:sdtContent>
              <w:r w:rsidR="00227A7B">
                <w:t>845-401-2787</w:t>
              </w:r>
            </w:sdtContent>
          </w:sdt>
          <w:r w:rsidR="00227A7B">
            <w:t xml:space="preserve"> – </w:t>
          </w:r>
          <w:sdt>
            <w:sdtPr>
              <w:alias w:val="Email"/>
              <w:tag w:val=""/>
              <w:id w:val="1846358867"/>
              <w:placeholder>
                <w:docPart w:val="B4BEF91754F24AAFB9FB4CD195098C5D"/>
              </w:placeholder>
              <w:dataBinding w:prefixMappings="xmlns:ns0='http://schemas.microsoft.com/office/2006/coverPageProps' " w:xpath="/ns0:CoverPageProperties[1]/ns0:CompanyFax[1]" w:storeItemID="{55AF091B-3C7A-41E3-B477-F2FDAA23CFDA}"/>
              <w15:appearance w15:val="hidden"/>
              <w:text/>
            </w:sdtPr>
            <w:sdtEndPr/>
            <w:sdtContent>
              <w:r w:rsidR="00227A7B">
                <w:t>isalim.ptech@gmail.com</w:t>
              </w:r>
            </w:sdtContent>
          </w:sdt>
        </w:p>
      </w:tc>
    </w:tr>
  </w:tbl>
  <w:p w:rsidR="00227A7B" w:rsidRDefault="00227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9FC" w:rsidRDefault="005759FC">
      <w:pPr>
        <w:spacing w:after="0" w:line="240" w:lineRule="auto"/>
      </w:pPr>
      <w:r>
        <w:separator/>
      </w:r>
    </w:p>
  </w:footnote>
  <w:footnote w:type="continuationSeparator" w:id="0">
    <w:p w:rsidR="005759FC" w:rsidRDefault="00575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A1D4A"/>
    <w:multiLevelType w:val="hybridMultilevel"/>
    <w:tmpl w:val="C866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E7B8A"/>
    <w:multiLevelType w:val="multilevel"/>
    <w:tmpl w:val="6ED6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95"/>
    <w:rsid w:val="000C3FD1"/>
    <w:rsid w:val="001502F0"/>
    <w:rsid w:val="00227A7B"/>
    <w:rsid w:val="00385AF4"/>
    <w:rsid w:val="005759FC"/>
    <w:rsid w:val="005D4631"/>
    <w:rsid w:val="006D4ACD"/>
    <w:rsid w:val="008D5195"/>
    <w:rsid w:val="00AC57A2"/>
    <w:rsid w:val="00AF1EC2"/>
    <w:rsid w:val="00AF4A3E"/>
    <w:rsid w:val="00B85A32"/>
    <w:rsid w:val="00C714BE"/>
    <w:rsid w:val="00D420FF"/>
    <w:rsid w:val="00EE3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E926"/>
  <w15:chartTrackingRefBased/>
  <w15:docId w15:val="{3C609FA3-8666-4A1A-B18C-61C8A803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8D5195"/>
    <w:pPr>
      <w:ind w:left="720"/>
      <w:contextualSpacing/>
    </w:pPr>
  </w:style>
  <w:style w:type="paragraph" w:styleId="NormalWeb">
    <w:name w:val="Normal (Web)"/>
    <w:basedOn w:val="Normal"/>
    <w:uiPriority w:val="99"/>
    <w:semiHidden/>
    <w:unhideWhenUsed/>
    <w:rsid w:val="008D519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ne%20Salim\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1E39ECDE404EBF875D17C334B0F93B"/>
        <w:category>
          <w:name w:val="General"/>
          <w:gallery w:val="placeholder"/>
        </w:category>
        <w:types>
          <w:type w:val="bbPlcHdr"/>
        </w:types>
        <w:behaviors>
          <w:behavior w:val="content"/>
        </w:behaviors>
        <w:guid w:val="{C07EBB6D-941A-456F-A686-F1C725B6B3B9}"/>
      </w:docPartPr>
      <w:docPartBody>
        <w:p w:rsidR="002E41C1" w:rsidRDefault="007D5780">
          <w:pPr>
            <w:pStyle w:val="FA1E39ECDE404EBF875D17C334B0F93B"/>
          </w:pPr>
          <w:r>
            <w:t>Your Name</w:t>
          </w:r>
        </w:p>
      </w:docPartBody>
    </w:docPart>
    <w:docPart>
      <w:docPartPr>
        <w:name w:val="B7CF2290458442C698ED7296E8D18E2F"/>
        <w:category>
          <w:name w:val="General"/>
          <w:gallery w:val="placeholder"/>
        </w:category>
        <w:types>
          <w:type w:val="bbPlcHdr"/>
        </w:types>
        <w:behaviors>
          <w:behavior w:val="content"/>
        </w:behaviors>
        <w:guid w:val="{6A0B1121-2FE6-4119-81F8-D63540BAD6CE}"/>
      </w:docPartPr>
      <w:docPartBody>
        <w:p w:rsidR="002E41C1" w:rsidRDefault="007D5780">
          <w:pPr>
            <w:pStyle w:val="B7CF2290458442C698ED7296E8D18E2F"/>
          </w:pPr>
          <w:r>
            <w:t>Street Address, City, ST ZIP Code</w:t>
          </w:r>
        </w:p>
      </w:docPartBody>
    </w:docPart>
    <w:docPart>
      <w:docPartPr>
        <w:name w:val="8CDBA5D225814B6A9FD3EA41491A25F5"/>
        <w:category>
          <w:name w:val="General"/>
          <w:gallery w:val="placeholder"/>
        </w:category>
        <w:types>
          <w:type w:val="bbPlcHdr"/>
        </w:types>
        <w:behaviors>
          <w:behavior w:val="content"/>
        </w:behaviors>
        <w:guid w:val="{74507A23-E403-45E2-B69F-8F4FA6BE171A}"/>
      </w:docPartPr>
      <w:docPartBody>
        <w:p w:rsidR="002E41C1" w:rsidRDefault="007D5780">
          <w:pPr>
            <w:pStyle w:val="8CDBA5D225814B6A9FD3EA41491A25F5"/>
          </w:pPr>
          <w:r>
            <w:t>Telephone</w:t>
          </w:r>
        </w:p>
      </w:docPartBody>
    </w:docPart>
    <w:docPart>
      <w:docPartPr>
        <w:name w:val="CC9CB183DB784ECFA7EDF4708F7D8F37"/>
        <w:category>
          <w:name w:val="General"/>
          <w:gallery w:val="placeholder"/>
        </w:category>
        <w:types>
          <w:type w:val="bbPlcHdr"/>
        </w:types>
        <w:behaviors>
          <w:behavior w:val="content"/>
        </w:behaviors>
        <w:guid w:val="{78F03A1D-EBBC-41A6-9CB9-C641FFB31C8C}"/>
      </w:docPartPr>
      <w:docPartBody>
        <w:p w:rsidR="002E41C1" w:rsidRDefault="007D5780">
          <w:pPr>
            <w:pStyle w:val="CC9CB183DB784ECFA7EDF4708F7D8F37"/>
          </w:pPr>
          <w:r>
            <w:t>Email</w:t>
          </w:r>
        </w:p>
      </w:docPartBody>
    </w:docPart>
    <w:docPart>
      <w:docPartPr>
        <w:name w:val="50082D514ECE478489E74E197C128381"/>
        <w:category>
          <w:name w:val="General"/>
          <w:gallery w:val="placeholder"/>
        </w:category>
        <w:types>
          <w:type w:val="bbPlcHdr"/>
        </w:types>
        <w:behaviors>
          <w:behavior w:val="content"/>
        </w:behaviors>
        <w:guid w:val="{46FAD52E-F4FD-4F8C-9481-7E721AC7D5C2}"/>
      </w:docPartPr>
      <w:docPartBody>
        <w:p w:rsidR="002E41C1" w:rsidRDefault="007D5780">
          <w:pPr>
            <w:pStyle w:val="50082D514ECE478489E74E197C128381"/>
          </w:pPr>
          <w:r>
            <w:t>References</w:t>
          </w:r>
        </w:p>
      </w:docPartBody>
    </w:docPart>
    <w:docPart>
      <w:docPartPr>
        <w:name w:val="061238B443604418BF0A911CAF4998BF"/>
        <w:category>
          <w:name w:val="General"/>
          <w:gallery w:val="placeholder"/>
        </w:category>
        <w:types>
          <w:type w:val="bbPlcHdr"/>
        </w:types>
        <w:behaviors>
          <w:behavior w:val="content"/>
        </w:behaviors>
        <w:guid w:val="{5A2440FD-7AA5-4CF2-B9D9-2BB77F390761}"/>
      </w:docPartPr>
      <w:docPartBody>
        <w:p w:rsidR="002E41C1" w:rsidRDefault="007D5780">
          <w:pPr>
            <w:pStyle w:val="061238B443604418BF0A911CAF4998BF"/>
          </w:pPr>
          <w:r>
            <w:t>Contact Information</w:t>
          </w:r>
        </w:p>
      </w:docPartBody>
    </w:docPart>
    <w:docPart>
      <w:docPartPr>
        <w:name w:val="D5CCE74961314F45B0B89A8A309FD93D"/>
        <w:category>
          <w:name w:val="General"/>
          <w:gallery w:val="placeholder"/>
        </w:category>
        <w:types>
          <w:type w:val="bbPlcHdr"/>
        </w:types>
        <w:behaviors>
          <w:behavior w:val="content"/>
        </w:behaviors>
        <w:guid w:val="{3919E7D3-BD66-431D-8DB2-9F292F4DDD1B}"/>
      </w:docPartPr>
      <w:docPartBody>
        <w:p w:rsidR="002E41C1" w:rsidRDefault="00710D1D" w:rsidP="00710D1D">
          <w:pPr>
            <w:pStyle w:val="D5CCE74961314F45B0B89A8A309FD93D"/>
          </w:pPr>
          <w:r>
            <w:rPr>
              <w:rFonts w:asciiTheme="majorHAnsi" w:hAnsiTheme="majorHAnsi"/>
            </w:rPr>
            <w:t>City, ST</w:t>
          </w:r>
        </w:p>
      </w:docPartBody>
    </w:docPart>
    <w:docPart>
      <w:docPartPr>
        <w:name w:val="B4BEF91754F24AAFB9FB4CD195098C5D"/>
        <w:category>
          <w:name w:val="General"/>
          <w:gallery w:val="placeholder"/>
        </w:category>
        <w:types>
          <w:type w:val="bbPlcHdr"/>
        </w:types>
        <w:behaviors>
          <w:behavior w:val="content"/>
        </w:behaviors>
        <w:guid w:val="{CE1482DE-F50B-440C-92D2-3CD2F94A36C3}"/>
      </w:docPartPr>
      <w:docPartBody>
        <w:p w:rsidR="002E41C1" w:rsidRDefault="00710D1D" w:rsidP="00710D1D">
          <w:pPr>
            <w:pStyle w:val="B4BEF91754F24AAFB9FB4CD195098C5D"/>
          </w:pPr>
          <w:r>
            <w:t>Start date</w:t>
          </w:r>
        </w:p>
      </w:docPartBody>
    </w:docPart>
    <w:docPart>
      <w:docPartPr>
        <w:name w:val="BC038EE0436C484A87C35FB7BE6E0181"/>
        <w:category>
          <w:name w:val="General"/>
          <w:gallery w:val="placeholder"/>
        </w:category>
        <w:types>
          <w:type w:val="bbPlcHdr"/>
        </w:types>
        <w:behaviors>
          <w:behavior w:val="content"/>
        </w:behaviors>
        <w:guid w:val="{AA2284E6-AC39-4771-8C3D-26F320259996}"/>
      </w:docPartPr>
      <w:docPartBody>
        <w:p w:rsidR="002E41C1" w:rsidRDefault="00710D1D" w:rsidP="00710D1D">
          <w:pPr>
            <w:pStyle w:val="BC038EE0436C484A87C35FB7BE6E018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1D"/>
    <w:rsid w:val="000A3FFC"/>
    <w:rsid w:val="002E41C1"/>
    <w:rsid w:val="00710D1D"/>
    <w:rsid w:val="007D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1E39ECDE404EBF875D17C334B0F93B">
    <w:name w:val="FA1E39ECDE404EBF875D17C334B0F93B"/>
  </w:style>
  <w:style w:type="paragraph" w:customStyle="1" w:styleId="B7CF2290458442C698ED7296E8D18E2F">
    <w:name w:val="B7CF2290458442C698ED7296E8D18E2F"/>
  </w:style>
  <w:style w:type="paragraph" w:customStyle="1" w:styleId="8CDBA5D225814B6A9FD3EA41491A25F5">
    <w:name w:val="8CDBA5D225814B6A9FD3EA41491A25F5"/>
  </w:style>
  <w:style w:type="paragraph" w:customStyle="1" w:styleId="CC9CB183DB784ECFA7EDF4708F7D8F37">
    <w:name w:val="CC9CB183DB784ECFA7EDF4708F7D8F37"/>
  </w:style>
  <w:style w:type="paragraph" w:customStyle="1" w:styleId="2C285B5218C34A4AADFF4062E4870CFB">
    <w:name w:val="2C285B5218C34A4AADFF4062E4870CFB"/>
  </w:style>
  <w:style w:type="paragraph" w:customStyle="1" w:styleId="BCBE6546B4ED462E9F13E5958C2F94E7">
    <w:name w:val="BCBE6546B4ED462E9F13E5958C2F94E7"/>
  </w:style>
  <w:style w:type="paragraph" w:customStyle="1" w:styleId="6F47339406124408B396A4A0E0ACA535">
    <w:name w:val="6F47339406124408B396A4A0E0ACA535"/>
  </w:style>
  <w:style w:type="paragraph" w:customStyle="1" w:styleId="17CF8616D2804F1394CBDA7891FB683C">
    <w:name w:val="17CF8616D2804F1394CBDA7891FB683C"/>
  </w:style>
  <w:style w:type="paragraph" w:customStyle="1" w:styleId="6982EE848FD240EA91CE6CE45C975C29">
    <w:name w:val="6982EE848FD240EA91CE6CE45C975C29"/>
  </w:style>
  <w:style w:type="paragraph" w:customStyle="1" w:styleId="B3940AFDAD344C5A980A77BB9EB049E3">
    <w:name w:val="B3940AFDAD344C5A980A77BB9EB049E3"/>
  </w:style>
  <w:style w:type="paragraph" w:customStyle="1" w:styleId="DA77FA334BC842B1B73562267CA662E9">
    <w:name w:val="DA77FA334BC842B1B73562267CA662E9"/>
  </w:style>
  <w:style w:type="paragraph" w:customStyle="1" w:styleId="55EACF21FCBD45FF9613194677B2B9A8">
    <w:name w:val="55EACF21FCBD45FF9613194677B2B9A8"/>
  </w:style>
  <w:style w:type="paragraph" w:customStyle="1" w:styleId="864750B8163F4C4191E2E1E1A478CDF6">
    <w:name w:val="864750B8163F4C4191E2E1E1A478CDF6"/>
  </w:style>
  <w:style w:type="paragraph" w:customStyle="1" w:styleId="45B41F1FCB874A19A991A6D1AB9EAC21">
    <w:name w:val="45B41F1FCB874A19A991A6D1AB9EAC21"/>
  </w:style>
  <w:style w:type="paragraph" w:customStyle="1" w:styleId="2ABF69EEBCE14BC1831EE4357702FC2D">
    <w:name w:val="2ABF69EEBCE14BC1831EE4357702FC2D"/>
  </w:style>
  <w:style w:type="paragraph" w:customStyle="1" w:styleId="E060C58132084A2B9158BD39503C71A1">
    <w:name w:val="E060C58132084A2B9158BD39503C71A1"/>
  </w:style>
  <w:style w:type="paragraph" w:customStyle="1" w:styleId="CD3267EB66374F9E97CAA5BE896FE434">
    <w:name w:val="CD3267EB66374F9E97CAA5BE896FE434"/>
  </w:style>
  <w:style w:type="paragraph" w:customStyle="1" w:styleId="BAFB2126AEA9416E9E554E6373F669C7">
    <w:name w:val="BAFB2126AEA9416E9E554E6373F669C7"/>
  </w:style>
  <w:style w:type="paragraph" w:customStyle="1" w:styleId="DA4CAEDD076E48F49B6A41658C4EBA59">
    <w:name w:val="DA4CAEDD076E48F49B6A41658C4EBA59"/>
  </w:style>
  <w:style w:type="paragraph" w:customStyle="1" w:styleId="AB440D60536741A3AE307D05A185B7BB">
    <w:name w:val="AB440D60536741A3AE307D05A185B7BB"/>
  </w:style>
  <w:style w:type="paragraph" w:customStyle="1" w:styleId="D293982AC1DE473981B3E740F1EC17AC">
    <w:name w:val="D293982AC1DE473981B3E740F1EC17AC"/>
  </w:style>
  <w:style w:type="paragraph" w:customStyle="1" w:styleId="6A6764225FE1486380FB561AFECFFAB5">
    <w:name w:val="6A6764225FE1486380FB561AFECFFAB5"/>
  </w:style>
  <w:style w:type="paragraph" w:customStyle="1" w:styleId="F5828A0D53E349A2B611A12B4EB1ACC3">
    <w:name w:val="F5828A0D53E349A2B611A12B4EB1ACC3"/>
  </w:style>
  <w:style w:type="paragraph" w:customStyle="1" w:styleId="12849253BC534B868A224F073AE450AD">
    <w:name w:val="12849253BC534B868A224F073AE450AD"/>
  </w:style>
  <w:style w:type="paragraph" w:customStyle="1" w:styleId="B188EF8623334217B0EB7B7BA6F0E28A">
    <w:name w:val="B188EF8623334217B0EB7B7BA6F0E28A"/>
  </w:style>
  <w:style w:type="paragraph" w:customStyle="1" w:styleId="ECD5EDF8C0FE4CF58CDBABD34BC15BCB">
    <w:name w:val="ECD5EDF8C0FE4CF58CDBABD34BC15BCB"/>
  </w:style>
  <w:style w:type="paragraph" w:customStyle="1" w:styleId="9A437A041A854ADB87021351465A8F10">
    <w:name w:val="9A437A041A854ADB87021351465A8F10"/>
  </w:style>
  <w:style w:type="paragraph" w:customStyle="1" w:styleId="3CE2716E68BE478EBAD2973648AAD4A4">
    <w:name w:val="3CE2716E68BE478EBAD2973648AAD4A4"/>
  </w:style>
  <w:style w:type="paragraph" w:customStyle="1" w:styleId="2D203B86283341E7B27CCDB7BF3919C7">
    <w:name w:val="2D203B86283341E7B27CCDB7BF3919C7"/>
  </w:style>
  <w:style w:type="paragraph" w:customStyle="1" w:styleId="50082D514ECE478489E74E197C128381">
    <w:name w:val="50082D514ECE478489E74E197C128381"/>
  </w:style>
  <w:style w:type="paragraph" w:customStyle="1" w:styleId="40749B0A1DE04694AE054172ABF39599">
    <w:name w:val="40749B0A1DE04694AE054172ABF39599"/>
  </w:style>
  <w:style w:type="paragraph" w:customStyle="1" w:styleId="061238B443604418BF0A911CAF4998BF">
    <w:name w:val="061238B443604418BF0A911CAF4998BF"/>
  </w:style>
  <w:style w:type="paragraph" w:customStyle="1" w:styleId="251CA53EA498419DAE86DCE523B39895">
    <w:name w:val="251CA53EA498419DAE86DCE523B39895"/>
    <w:rsid w:val="00710D1D"/>
  </w:style>
  <w:style w:type="paragraph" w:customStyle="1" w:styleId="3D408F60A49C4C2ABB32AD4D31B63397">
    <w:name w:val="3D408F60A49C4C2ABB32AD4D31B63397"/>
    <w:rsid w:val="00710D1D"/>
  </w:style>
  <w:style w:type="paragraph" w:customStyle="1" w:styleId="D5CCE74961314F45B0B89A8A309FD93D">
    <w:name w:val="D5CCE74961314F45B0B89A8A309FD93D"/>
    <w:rsid w:val="00710D1D"/>
  </w:style>
  <w:style w:type="paragraph" w:customStyle="1" w:styleId="B4BEF91754F24AAFB9FB4CD195098C5D">
    <w:name w:val="B4BEF91754F24AAFB9FB4CD195098C5D"/>
    <w:rsid w:val="00710D1D"/>
  </w:style>
  <w:style w:type="paragraph" w:customStyle="1" w:styleId="04C974CCEE8A449D93CF7F3FCC6DC274">
    <w:name w:val="04C974CCEE8A449D93CF7F3FCC6DC274"/>
    <w:rsid w:val="00710D1D"/>
  </w:style>
  <w:style w:type="paragraph" w:customStyle="1" w:styleId="74210FE7D8A44CA1BA4221C2CA89C299">
    <w:name w:val="74210FE7D8A44CA1BA4221C2CA89C299"/>
    <w:rsid w:val="00710D1D"/>
  </w:style>
  <w:style w:type="paragraph" w:customStyle="1" w:styleId="5BFDB9994429491C8EF3ADF10412290D">
    <w:name w:val="5BFDB9994429491C8EF3ADF10412290D"/>
    <w:rsid w:val="00710D1D"/>
  </w:style>
  <w:style w:type="paragraph" w:customStyle="1" w:styleId="3CA3AAC828764749834055AEBB13EA8F">
    <w:name w:val="3CA3AAC828764749834055AEBB13EA8F"/>
    <w:rsid w:val="00710D1D"/>
  </w:style>
  <w:style w:type="paragraph" w:customStyle="1" w:styleId="30647C4CC02D4365965B1FC969864C15">
    <w:name w:val="30647C4CC02D4365965B1FC969864C15"/>
    <w:rsid w:val="00710D1D"/>
  </w:style>
  <w:style w:type="paragraph" w:customStyle="1" w:styleId="DA81479E80A1492BA0AC0B7C9B54FC47">
    <w:name w:val="DA81479E80A1492BA0AC0B7C9B54FC47"/>
    <w:rsid w:val="00710D1D"/>
  </w:style>
  <w:style w:type="paragraph" w:customStyle="1" w:styleId="3F5F322286034AEA985D1C3355B1D1F4">
    <w:name w:val="3F5F322286034AEA985D1C3355B1D1F4"/>
    <w:rsid w:val="00710D1D"/>
  </w:style>
  <w:style w:type="paragraph" w:customStyle="1" w:styleId="E53257FC190F4CB38D9EE778486FF687">
    <w:name w:val="E53257FC190F4CB38D9EE778486FF687"/>
    <w:rsid w:val="00710D1D"/>
  </w:style>
  <w:style w:type="paragraph" w:customStyle="1" w:styleId="72F3D56163BB463982EBBA19D99F7A63">
    <w:name w:val="72F3D56163BB463982EBBA19D99F7A63"/>
    <w:rsid w:val="00710D1D"/>
  </w:style>
  <w:style w:type="paragraph" w:customStyle="1" w:styleId="0A61D6A9B5F34D1DBCD48BBC18729EC0">
    <w:name w:val="0A61D6A9B5F34D1DBCD48BBC18729EC0"/>
    <w:rsid w:val="00710D1D"/>
  </w:style>
  <w:style w:type="paragraph" w:customStyle="1" w:styleId="2CE9E35CA0EC4C74AA9C8EC23917C4DC">
    <w:name w:val="2CE9E35CA0EC4C74AA9C8EC23917C4DC"/>
    <w:rsid w:val="00710D1D"/>
  </w:style>
  <w:style w:type="paragraph" w:customStyle="1" w:styleId="59CBF34B71F14B27AF9A26B33DE5412D">
    <w:name w:val="59CBF34B71F14B27AF9A26B33DE5412D"/>
    <w:rsid w:val="00710D1D"/>
  </w:style>
  <w:style w:type="paragraph" w:customStyle="1" w:styleId="19C5EE4C02D249F392C1C1C4CFA8245F">
    <w:name w:val="19C5EE4C02D249F392C1C1C4CFA8245F"/>
    <w:rsid w:val="00710D1D"/>
  </w:style>
  <w:style w:type="paragraph" w:customStyle="1" w:styleId="622812A3CF79483C89561EE878F867BD">
    <w:name w:val="622812A3CF79483C89561EE878F867BD"/>
    <w:rsid w:val="00710D1D"/>
  </w:style>
  <w:style w:type="paragraph" w:customStyle="1" w:styleId="5F0023244E27432C964C731BBEB1C39B">
    <w:name w:val="5F0023244E27432C964C731BBEB1C39B"/>
    <w:rsid w:val="00710D1D"/>
  </w:style>
  <w:style w:type="paragraph" w:customStyle="1" w:styleId="0B6946FCFC62414A8FF6F4ACA898B1A4">
    <w:name w:val="0B6946FCFC62414A8FF6F4ACA898B1A4"/>
    <w:rsid w:val="00710D1D"/>
  </w:style>
  <w:style w:type="paragraph" w:customStyle="1" w:styleId="56BCA33E6F914E399CAE58720B9251D1">
    <w:name w:val="56BCA33E6F914E399CAE58720B9251D1"/>
    <w:rsid w:val="00710D1D"/>
  </w:style>
  <w:style w:type="paragraph" w:customStyle="1" w:styleId="9438B98513364567946FD02BB1FE9CEF">
    <w:name w:val="9438B98513364567946FD02BB1FE9CEF"/>
    <w:rsid w:val="00710D1D"/>
  </w:style>
  <w:style w:type="paragraph" w:customStyle="1" w:styleId="DCC129DDA3B444CAB4DEAAF406DD88C5">
    <w:name w:val="DCC129DDA3B444CAB4DEAAF406DD88C5"/>
    <w:rsid w:val="00710D1D"/>
  </w:style>
  <w:style w:type="paragraph" w:customStyle="1" w:styleId="A357742158364A6E9DF7DAB78D553801">
    <w:name w:val="A357742158364A6E9DF7DAB78D553801"/>
    <w:rsid w:val="00710D1D"/>
  </w:style>
  <w:style w:type="paragraph" w:customStyle="1" w:styleId="4325434BBD6B43AB8CC7854EB1272B4B">
    <w:name w:val="4325434BBD6B43AB8CC7854EB1272B4B"/>
    <w:rsid w:val="00710D1D"/>
  </w:style>
  <w:style w:type="paragraph" w:customStyle="1" w:styleId="66E77F5D54F149F19961AAB2E5E6A148">
    <w:name w:val="66E77F5D54F149F19961AAB2E5E6A148"/>
    <w:rsid w:val="00710D1D"/>
  </w:style>
  <w:style w:type="paragraph" w:customStyle="1" w:styleId="A0C96634136949C1BF23DCD8DFCE4D49">
    <w:name w:val="A0C96634136949C1BF23DCD8DFCE4D49"/>
    <w:rsid w:val="00710D1D"/>
  </w:style>
  <w:style w:type="paragraph" w:customStyle="1" w:styleId="EA357D7E361A4DB2AE6F8ED6EC6917FC">
    <w:name w:val="EA357D7E361A4DB2AE6F8ED6EC6917FC"/>
    <w:rsid w:val="00710D1D"/>
  </w:style>
  <w:style w:type="paragraph" w:customStyle="1" w:styleId="388DECEB100340FC8347D638C2B13CD2">
    <w:name w:val="388DECEB100340FC8347D638C2B13CD2"/>
    <w:rsid w:val="00710D1D"/>
  </w:style>
  <w:style w:type="paragraph" w:customStyle="1" w:styleId="C9B37DC2EBB8486FB7CD5148234C48F3">
    <w:name w:val="C9B37DC2EBB8486FB7CD5148234C48F3"/>
    <w:rsid w:val="00710D1D"/>
  </w:style>
  <w:style w:type="paragraph" w:customStyle="1" w:styleId="EA5A387F309F402585A8CBF70EB23BF1">
    <w:name w:val="EA5A387F309F402585A8CBF70EB23BF1"/>
    <w:rsid w:val="00710D1D"/>
  </w:style>
  <w:style w:type="paragraph" w:customStyle="1" w:styleId="601BDACE07264D8498EC33AFFE2030F3">
    <w:name w:val="601BDACE07264D8498EC33AFFE2030F3"/>
    <w:rsid w:val="00710D1D"/>
  </w:style>
  <w:style w:type="paragraph" w:customStyle="1" w:styleId="02B00670CC54484BB01B709E4C5ADA04">
    <w:name w:val="02B00670CC54484BB01B709E4C5ADA04"/>
    <w:rsid w:val="00710D1D"/>
  </w:style>
  <w:style w:type="paragraph" w:customStyle="1" w:styleId="59985A9CD6ED4154AF875EB69B6A5414">
    <w:name w:val="59985A9CD6ED4154AF875EB69B6A5414"/>
    <w:rsid w:val="00710D1D"/>
  </w:style>
  <w:style w:type="paragraph" w:customStyle="1" w:styleId="C7854E3164FD4FBBA0FF6D257E8B5AC7">
    <w:name w:val="C7854E3164FD4FBBA0FF6D257E8B5AC7"/>
    <w:rsid w:val="00710D1D"/>
  </w:style>
  <w:style w:type="paragraph" w:customStyle="1" w:styleId="E130DD78827B4CC0BEA1C71C9356388D">
    <w:name w:val="E130DD78827B4CC0BEA1C71C9356388D"/>
    <w:rsid w:val="00710D1D"/>
  </w:style>
  <w:style w:type="paragraph" w:customStyle="1" w:styleId="EEF5BF82420541C9A30E93052BE2A815">
    <w:name w:val="EEF5BF82420541C9A30E93052BE2A815"/>
    <w:rsid w:val="00710D1D"/>
  </w:style>
  <w:style w:type="paragraph" w:customStyle="1" w:styleId="7C2C28DF51924D749454043C901ACCC5">
    <w:name w:val="7C2C28DF51924D749454043C901ACCC5"/>
    <w:rsid w:val="00710D1D"/>
  </w:style>
  <w:style w:type="paragraph" w:customStyle="1" w:styleId="7AC9ED1FA7604F56B007FBEA9160C6F1">
    <w:name w:val="7AC9ED1FA7604F56B007FBEA9160C6F1"/>
    <w:rsid w:val="00710D1D"/>
  </w:style>
  <w:style w:type="paragraph" w:customStyle="1" w:styleId="7D764E033A804202A2F1537D6CF333F9">
    <w:name w:val="7D764E033A804202A2F1537D6CF333F9"/>
    <w:rsid w:val="00710D1D"/>
  </w:style>
  <w:style w:type="paragraph" w:customStyle="1" w:styleId="88358D2D160D4319A32EBCC241FBFC9C">
    <w:name w:val="88358D2D160D4319A32EBCC241FBFC9C"/>
    <w:rsid w:val="00710D1D"/>
  </w:style>
  <w:style w:type="paragraph" w:customStyle="1" w:styleId="0AB3A5474F8B4EF1ABE1AA757D404944">
    <w:name w:val="0AB3A5474F8B4EF1ABE1AA757D404944"/>
    <w:rsid w:val="00710D1D"/>
  </w:style>
  <w:style w:type="paragraph" w:customStyle="1" w:styleId="EB5512194E69432093F4E9F1B041CF6F">
    <w:name w:val="EB5512194E69432093F4E9F1B041CF6F"/>
    <w:rsid w:val="00710D1D"/>
  </w:style>
  <w:style w:type="paragraph" w:customStyle="1" w:styleId="51EA85D02EF945C48687F8875A25E955">
    <w:name w:val="51EA85D02EF945C48687F8875A25E955"/>
    <w:rsid w:val="00710D1D"/>
  </w:style>
  <w:style w:type="paragraph" w:customStyle="1" w:styleId="BC038EE0436C484A87C35FB7BE6E0181">
    <w:name w:val="BC038EE0436C484A87C35FB7BE6E0181"/>
    <w:rsid w:val="00710D1D"/>
  </w:style>
  <w:style w:type="paragraph" w:customStyle="1" w:styleId="4C9D380A9C614DB8A45F2213B440964D">
    <w:name w:val="4C9D380A9C614DB8A45F2213B440964D"/>
    <w:rsid w:val="00710D1D"/>
  </w:style>
  <w:style w:type="paragraph" w:customStyle="1" w:styleId="55D400173ED444A9BE1EE6688C268CD2">
    <w:name w:val="55D400173ED444A9BE1EE6688C268CD2"/>
    <w:rsid w:val="00710D1D"/>
  </w:style>
  <w:style w:type="paragraph" w:customStyle="1" w:styleId="D7C3E65E57B5419388BD068388698FF7">
    <w:name w:val="D7C3E65E57B5419388BD068388698FF7"/>
    <w:rsid w:val="00710D1D"/>
  </w:style>
  <w:style w:type="paragraph" w:customStyle="1" w:styleId="62084E791D804D3DA0CB602374543E70">
    <w:name w:val="62084E791D804D3DA0CB602374543E70"/>
    <w:rsid w:val="00710D1D"/>
  </w:style>
  <w:style w:type="paragraph" w:customStyle="1" w:styleId="3F1EF54ECD7E4D26B49B5F659D585A96">
    <w:name w:val="3F1EF54ECD7E4D26B49B5F659D585A96"/>
    <w:rsid w:val="00710D1D"/>
  </w:style>
  <w:style w:type="paragraph" w:customStyle="1" w:styleId="4E811AF524B748DD82192E3AF80B04A2">
    <w:name w:val="4E811AF524B748DD82192E3AF80B04A2"/>
    <w:rsid w:val="00710D1D"/>
  </w:style>
  <w:style w:type="paragraph" w:customStyle="1" w:styleId="27D321615DE945BB9D1889D85CC13E18">
    <w:name w:val="27D321615DE945BB9D1889D85CC13E18"/>
    <w:rsid w:val="00710D1D"/>
  </w:style>
  <w:style w:type="paragraph" w:customStyle="1" w:styleId="BF41839F41DB4E79AD7F5F94CF44512C">
    <w:name w:val="BF41839F41DB4E79AD7F5F94CF44512C"/>
    <w:rsid w:val="00710D1D"/>
  </w:style>
  <w:style w:type="paragraph" w:customStyle="1" w:styleId="1930514B95E24416840DF97CD419A4DE">
    <w:name w:val="1930514B95E24416840DF97CD419A4DE"/>
    <w:rsid w:val="00710D1D"/>
  </w:style>
  <w:style w:type="paragraph" w:customStyle="1" w:styleId="1A6326C4AD304B89A78BDE5F2465CC44">
    <w:name w:val="1A6326C4AD304B89A78BDE5F2465CC44"/>
    <w:rsid w:val="00710D1D"/>
  </w:style>
  <w:style w:type="paragraph" w:customStyle="1" w:styleId="6F13E2F2526C49E3AB8E024ABD2C2047">
    <w:name w:val="6F13E2F2526C49E3AB8E024ABD2C2047"/>
    <w:rsid w:val="00710D1D"/>
  </w:style>
  <w:style w:type="paragraph" w:customStyle="1" w:styleId="F583C30751C142448ED90FC8BBA67571">
    <w:name w:val="F583C30751C142448ED90FC8BBA67571"/>
    <w:rsid w:val="00710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Philo Street, New Windsor, NY 12553</CompanyAddress>
  <CompanyPhone>845-401-2787</CompanyPhone>
  <CompanyFax>isalim.ptech@gmail.com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146</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Salim</dc:creator>
  <cp:keywords/>
  <dc:description/>
  <cp:lastModifiedBy>Nadine Salim</cp:lastModifiedBy>
  <cp:revision>2</cp:revision>
  <dcterms:created xsi:type="dcterms:W3CDTF">2017-03-10T16:18:00Z</dcterms:created>
  <dcterms:modified xsi:type="dcterms:W3CDTF">2017-03-10T21:44:00Z</dcterms:modified>
</cp:coreProperties>
</file>